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49" w:rsidRDefault="00722A52">
      <w:r>
        <w:t xml:space="preserve">IS 217 </w:t>
      </w:r>
      <w:proofErr w:type="gramStart"/>
      <w:r>
        <w:t>Exam</w:t>
      </w:r>
      <w:proofErr w:type="gramEnd"/>
      <w:r>
        <w:t xml:space="preserve"> 1</w:t>
      </w:r>
    </w:p>
    <w:p w:rsidR="00722A52" w:rsidRDefault="0062421E">
      <w:r>
        <w:t xml:space="preserve">Submit the exam by uploading it to Moodle.  For 10 Bonus points you can submit the code portions of the exam through </w:t>
      </w:r>
      <w:proofErr w:type="spellStart"/>
      <w:r>
        <w:t>Github</w:t>
      </w:r>
      <w:proofErr w:type="spellEnd"/>
      <w:r>
        <w:t xml:space="preserve"> by placing a link to a repository in you exam submission.  </w:t>
      </w:r>
    </w:p>
    <w:p w:rsidR="00722A52" w:rsidRPr="00AD6132" w:rsidRDefault="00722A52">
      <w:pPr>
        <w:rPr>
          <w:b/>
        </w:rPr>
      </w:pPr>
      <w:r w:rsidRPr="00AD6132">
        <w:rPr>
          <w:b/>
        </w:rPr>
        <w:t xml:space="preserve">Questions: 1 - 5 – 5 Points Each </w:t>
      </w:r>
    </w:p>
    <w:p w:rsidR="00722A52" w:rsidRPr="00AD6132" w:rsidRDefault="00722A52">
      <w:pPr>
        <w:rPr>
          <w:b/>
        </w:rPr>
      </w:pPr>
      <w:r w:rsidRPr="00AD6132">
        <w:rPr>
          <w:b/>
        </w:rPr>
        <w:t>1-2 paragraphs per answer</w:t>
      </w: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What is a design pattern?</w:t>
      </w:r>
      <w:r w:rsidR="000B606B">
        <w:br/>
        <w:t xml:space="preserve">A design pattern is like a blueprint for a specific code structure that has been used to solve </w:t>
      </w:r>
      <w:r w:rsidR="000B606B">
        <w:br/>
        <w:t xml:space="preserve">common problems found in software programming and design. Each design pattern is </w:t>
      </w:r>
      <w:r w:rsidR="000B606B">
        <w:br/>
        <w:t>unique in the way it handles the data flow through the code. They standardize ways to</w:t>
      </w:r>
      <w:r w:rsidR="000B606B">
        <w:br/>
        <w:t>handle dataflow in a consistent manner, enabling faster production times and easy to use</w:t>
      </w:r>
      <w:r w:rsidR="000B606B">
        <w:br/>
        <w:t>solutions to problems.</w:t>
      </w:r>
      <w:r w:rsidR="000B606B">
        <w:br/>
      </w: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How does the design pattern improve your ability to communicate with other programmers?</w:t>
      </w:r>
      <w:r w:rsidR="000B606B">
        <w:br/>
        <w:t>Because design patterns are consistent in the way they are implemented each time, it</w:t>
      </w:r>
      <w:r w:rsidR="000B606B">
        <w:br/>
        <w:t>is easy to convey what strategies are used in the flow of data. This enables programmers</w:t>
      </w:r>
      <w:r w:rsidR="000B606B">
        <w:br/>
        <w:t>to better communicate how the code is manipulating the data. Instead of having to try to</w:t>
      </w:r>
      <w:r w:rsidR="000B606B">
        <w:br/>
        <w:t>describe exactly how a code structure is handling data, one can just say the name of the</w:t>
      </w:r>
      <w:r w:rsidR="000B606B">
        <w:br/>
        <w:t>design pattern that was used. Granted the other programmer knows the design pattern</w:t>
      </w:r>
      <w:proofErr w:type="gramStart"/>
      <w:r w:rsidR="000B606B">
        <w:t>,</w:t>
      </w:r>
      <w:proofErr w:type="gramEnd"/>
      <w:r w:rsidR="000B606B">
        <w:br/>
        <w:t>he will quickly be able to understand the flow of the code.</w:t>
      </w:r>
      <w:r w:rsidR="000B606B">
        <w:br/>
      </w: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How does a design pattern help you solve programmatic challenges?</w:t>
      </w:r>
      <w:r w:rsidR="000B606B">
        <w:br/>
        <w:t>Throughout the history of programming, solutions to problems have been consistently solved</w:t>
      </w:r>
      <w:r w:rsidR="000B606B">
        <w:br/>
        <w:t>in similar manners. The solutions to these programmatic challenges have been recorded</w:t>
      </w:r>
      <w:proofErr w:type="gramStart"/>
      <w:r w:rsidR="000B606B">
        <w:t>,</w:t>
      </w:r>
      <w:proofErr w:type="gramEnd"/>
      <w:r w:rsidR="000B606B">
        <w:br/>
        <w:t xml:space="preserve">named, and implemented many times throughout the years. Design patterns bloomed because </w:t>
      </w:r>
      <w:r w:rsidR="000B606B">
        <w:br/>
        <w:t>programmers often run into the same type of programmatic challenges. Thanks to this history</w:t>
      </w:r>
      <w:proofErr w:type="gramStart"/>
      <w:r w:rsidR="000B606B">
        <w:t>,</w:t>
      </w:r>
      <w:proofErr w:type="gramEnd"/>
      <w:r w:rsidR="000B606B">
        <w:br/>
        <w:t>programmers can now rely on many design patterns to help them through many, many</w:t>
      </w:r>
      <w:r w:rsidR="000B606B">
        <w:br/>
        <w:t>programmatic challenges the encounter.</w:t>
      </w:r>
      <w:r w:rsidR="000B606B">
        <w:br/>
      </w: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Is a design pattern a law or guideline? Why do you think so?</w:t>
      </w:r>
      <w:r w:rsidR="000B606B">
        <w:br/>
        <w:t xml:space="preserve">A design pattern is a guideline. </w:t>
      </w:r>
      <w:r w:rsidR="007D1AFF">
        <w:t xml:space="preserve">There are practically an infinite amount of solutions to any </w:t>
      </w:r>
      <w:r w:rsidR="007D1AFF">
        <w:br/>
        <w:t>one problem in the world of programming. These design patterns are meant to be just</w:t>
      </w:r>
      <w:r w:rsidR="007D1AFF">
        <w:br/>
        <w:t>that, a pattern. The intricate details of the pattern don’t have to be exactly the same</w:t>
      </w:r>
      <w:proofErr w:type="gramStart"/>
      <w:r w:rsidR="007D1AFF">
        <w:t>,</w:t>
      </w:r>
      <w:proofErr w:type="gramEnd"/>
      <w:r w:rsidR="007D1AFF">
        <w:br/>
        <w:t>because each program is unique in its data handling, and each pattern can have many</w:t>
      </w:r>
      <w:r w:rsidR="007D1AFF">
        <w:br/>
        <w:t>different variations.</w:t>
      </w:r>
      <w:r w:rsidR="000B606B">
        <w:br/>
      </w:r>
    </w:p>
    <w:p w:rsidR="00722A52" w:rsidRDefault="00722A52" w:rsidP="00722A52">
      <w:pPr>
        <w:pStyle w:val="ListParagraph"/>
        <w:numPr>
          <w:ilvl w:val="0"/>
          <w:numId w:val="1"/>
        </w:numPr>
      </w:pPr>
      <w:r>
        <w:t>Do you think that you have improved as a programmer because of learning about them?  How?</w:t>
      </w:r>
      <w:r w:rsidR="007D1AFF">
        <w:br/>
        <w:t>Absolutely. They have shown me how greater minds than mine work. Instead of reinventing</w:t>
      </w:r>
      <w:r w:rsidR="007D1AFF">
        <w:br/>
        <w:t>the wheel, I can now look at blueprints of the wheel and perhaps even improve upon them.</w:t>
      </w:r>
      <w:r w:rsidR="007D1AFF">
        <w:br/>
        <w:t xml:space="preserve">They are inspiring when implemented correctly, and help speed up development time by </w:t>
      </w:r>
      <w:r w:rsidR="007D1AFF">
        <w:br/>
        <w:t>tenfold.</w:t>
      </w:r>
      <w:r w:rsidR="007D1AFF">
        <w:br/>
      </w:r>
    </w:p>
    <w:p w:rsidR="00722A52" w:rsidRPr="00AD6132" w:rsidRDefault="00722A52" w:rsidP="00722A52">
      <w:pPr>
        <w:rPr>
          <w:b/>
        </w:rPr>
      </w:pPr>
      <w:r w:rsidRPr="00AD6132">
        <w:rPr>
          <w:b/>
        </w:rPr>
        <w:t xml:space="preserve">Questions: 6 </w:t>
      </w:r>
      <w:r w:rsidR="00AD6132">
        <w:rPr>
          <w:b/>
        </w:rPr>
        <w:t>- 13</w:t>
      </w:r>
      <w:r w:rsidRPr="00AD6132">
        <w:rPr>
          <w:b/>
        </w:rPr>
        <w:t xml:space="preserve"> – 5 Points Each</w:t>
      </w:r>
    </w:p>
    <w:p w:rsidR="00722A52" w:rsidRPr="00AD6132" w:rsidRDefault="00722A52" w:rsidP="00722A52">
      <w:pPr>
        <w:rPr>
          <w:b/>
        </w:rPr>
      </w:pPr>
      <w:r w:rsidRPr="00AD6132">
        <w:rPr>
          <w:b/>
        </w:rPr>
        <w:t>1-2 paragraphs per answer</w:t>
      </w:r>
    </w:p>
    <w:p w:rsidR="00722A52" w:rsidRPr="00AD6132" w:rsidRDefault="00722A52" w:rsidP="00722A52">
      <w:pPr>
        <w:rPr>
          <w:b/>
        </w:rPr>
      </w:pPr>
      <w:r w:rsidRPr="00AD6132">
        <w:rPr>
          <w:b/>
        </w:rPr>
        <w:t>Explain the following design patterns in terms of their purpose and what type of pattern it is (Creational, Behavioral, or Structural)</w:t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Factory Pattern</w:t>
      </w:r>
      <w:r w:rsidR="007D1AFF">
        <w:br/>
      </w:r>
      <w:proofErr w:type="gramStart"/>
      <w:r w:rsidR="007D1AFF">
        <w:t>A</w:t>
      </w:r>
      <w:proofErr w:type="gramEnd"/>
      <w:r w:rsidR="007D1AFF">
        <w:t xml:space="preserve"> factory pattern is a creational pattern. Its purpose is to act as a factory does; it creates </w:t>
      </w:r>
      <w:r w:rsidR="007D1AFF">
        <w:br/>
        <w:t>objects of similar design in mass amounts. The factory is set up in a way that promotes</w:t>
      </w:r>
      <w:r w:rsidR="007D1AFF">
        <w:br/>
        <w:t>the creation of data elements specifically tailored to the programs requirements.</w:t>
      </w:r>
      <w:r w:rsidR="007D1AFF">
        <w:br/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Observer Pattern</w:t>
      </w:r>
      <w:r w:rsidR="007D1AFF">
        <w:br/>
        <w:t xml:space="preserve">The observer pattern is a behavioral pattern. Its purpose is to watch other objects </w:t>
      </w:r>
      <w:r w:rsidR="007D1AFF">
        <w:br/>
        <w:t xml:space="preserve">and report changes when they happen inside of the other objects. It does this by </w:t>
      </w:r>
      <w:r w:rsidR="007D1AFF">
        <w:br/>
        <w:t>maintaining a list of subjects and providing callback features whenever a specific</w:t>
      </w:r>
      <w:r w:rsidR="007D1AFF">
        <w:br/>
        <w:t>occurrence happens in any of the subjects within its list.</w:t>
      </w:r>
      <w:r w:rsidR="007D1AFF">
        <w:br/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Decorator Pattern</w:t>
      </w:r>
      <w:r w:rsidR="007D1AFF">
        <w:br/>
        <w:t>The decorator pattern is a structural pattern. It is used to add functionality to an</w:t>
      </w:r>
      <w:r w:rsidR="007D1AFF">
        <w:br/>
        <w:t xml:space="preserve">object on-the-fly. Basically it dynamically adds new behavior to an object whenever </w:t>
      </w:r>
      <w:r w:rsidR="007D1AFF">
        <w:br/>
        <w:t>needed at runtime.</w:t>
      </w:r>
      <w:r w:rsidR="007D1AFF">
        <w:br/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Singleton Pattern</w:t>
      </w:r>
      <w:r w:rsidR="007D1AFF">
        <w:br/>
        <w:t xml:space="preserve">The singleton pattern is a creational pattern. </w:t>
      </w:r>
      <w:r w:rsidR="009E6446">
        <w:t xml:space="preserve">The singleton pattern is used when </w:t>
      </w:r>
      <w:r w:rsidR="009E6446">
        <w:br/>
        <w:t xml:space="preserve">the instantiation of only one object is necessary. It insures that one and only one </w:t>
      </w:r>
      <w:r w:rsidR="009E6446">
        <w:br/>
        <w:t>object of this structure can be created in the entire program. It needs global scope</w:t>
      </w:r>
      <w:r w:rsidR="009E6446">
        <w:br/>
        <w:t>access to insure this happens.</w:t>
      </w:r>
      <w:r w:rsidR="007D1AFF">
        <w:br/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Constructor Pattern</w:t>
      </w:r>
      <w:r w:rsidR="009E6446">
        <w:br/>
        <w:t xml:space="preserve">The constructor pattern is a creational design pattern. Constructors are used in </w:t>
      </w:r>
      <w:r w:rsidR="009E6446">
        <w:br/>
        <w:t xml:space="preserve">normal OOP as a function that is run immediately following the instantiation of </w:t>
      </w:r>
      <w:r w:rsidR="009E6446">
        <w:br/>
        <w:t xml:space="preserve">the object. JavaScript must explicitly create this functionality for its objects. </w:t>
      </w:r>
      <w:r w:rsidR="009E6446">
        <w:br/>
        <w:t xml:space="preserve">Following the creation of an object, a </w:t>
      </w:r>
      <w:proofErr w:type="gramStart"/>
      <w:r w:rsidR="009E6446">
        <w:t>constructor(</w:t>
      </w:r>
      <w:proofErr w:type="gramEnd"/>
      <w:r w:rsidR="009E6446">
        <w:t xml:space="preserve">) function is called and all of </w:t>
      </w:r>
      <w:r w:rsidR="009E6446">
        <w:br/>
        <w:t>the code within that function will then be run before anything else in the object.</w:t>
      </w:r>
      <w:r w:rsidR="009E6446">
        <w:br/>
      </w:r>
    </w:p>
    <w:p w:rsidR="00722A52" w:rsidRDefault="00722A52" w:rsidP="00AD6132">
      <w:pPr>
        <w:pStyle w:val="ListParagraph"/>
        <w:numPr>
          <w:ilvl w:val="0"/>
          <w:numId w:val="1"/>
        </w:numPr>
      </w:pPr>
      <w:r>
        <w:t>Prototype Pattern</w:t>
      </w:r>
      <w:r w:rsidR="009E6446">
        <w:br/>
        <w:t xml:space="preserve">The prototype pattern is a creational pattern. Prototypes are similar to parent </w:t>
      </w:r>
      <w:r w:rsidR="009E6446">
        <w:br/>
        <w:t xml:space="preserve">classes that are to be inherited in normal OOP. A prototype is fully instantiated </w:t>
      </w:r>
      <w:r w:rsidR="009E6446">
        <w:br/>
        <w:t>before its use and can then be used as a blueprint model for other objects that</w:t>
      </w:r>
      <w:r w:rsidR="009E6446">
        <w:br/>
        <w:t>wish to inherit the functionality of the prototype.</w:t>
      </w:r>
      <w:r w:rsidR="009E6446">
        <w:br/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Pub Sub Pattern</w:t>
      </w:r>
      <w:r w:rsidR="009E6446">
        <w:br/>
        <w:t xml:space="preserve">The pub sub pattern is a behavioral pattern. Pub stands for publisher, while </w:t>
      </w:r>
      <w:r w:rsidR="009E6446">
        <w:br/>
        <w:t xml:space="preserve">sub stands for subscriber. In this pattern a subscriber, or observer, maintains </w:t>
      </w:r>
      <w:r w:rsidR="009E6446">
        <w:br/>
        <w:t xml:space="preserve">a list of objects, or publishers, to watch. As the publishers publish content, </w:t>
      </w:r>
      <w:r w:rsidR="009E6446">
        <w:br/>
        <w:t xml:space="preserve">the subscribers interpret the content in a number of different ways (usually </w:t>
      </w:r>
      <w:r w:rsidR="009E6446">
        <w:br/>
        <w:t>just formatting and displaying the content).</w:t>
      </w:r>
      <w:r w:rsidR="009E6446">
        <w:br/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Fly Weight Pattern</w:t>
      </w:r>
      <w:r w:rsidR="009E6446">
        <w:br/>
      </w:r>
      <w:proofErr w:type="gramStart"/>
      <w:r w:rsidR="00745C94">
        <w:t>A</w:t>
      </w:r>
      <w:proofErr w:type="gramEnd"/>
      <w:r w:rsidR="00745C94">
        <w:t xml:space="preserve"> fly weight pattern is a structural pattern. It is used to efficiently share </w:t>
      </w:r>
      <w:r w:rsidR="00745C94">
        <w:br/>
        <w:t xml:space="preserve">information needed by other objects in the program. For example a </w:t>
      </w:r>
      <w:r w:rsidR="00745C94">
        <w:br/>
        <w:t xml:space="preserve">fly-weight object could be used to handle data from a database and then </w:t>
      </w:r>
      <w:r w:rsidR="00745C94">
        <w:br/>
        <w:t>feed that information to the objects that require it.</w:t>
      </w:r>
    </w:p>
    <w:p w:rsidR="00AD6132" w:rsidRDefault="00AD6132" w:rsidP="00AD6132">
      <w:pPr>
        <w:rPr>
          <w:b/>
        </w:rPr>
      </w:pPr>
      <w:r w:rsidRPr="00AD6132">
        <w:rPr>
          <w:b/>
        </w:rPr>
        <w:t>Questions:</w:t>
      </w:r>
      <w:r>
        <w:rPr>
          <w:b/>
        </w:rPr>
        <w:t xml:space="preserve"> 14-17</w:t>
      </w:r>
      <w:r w:rsidRPr="00AD6132">
        <w:rPr>
          <w:b/>
        </w:rPr>
        <w:t xml:space="preserve"> – </w:t>
      </w:r>
      <w:r>
        <w:rPr>
          <w:b/>
        </w:rPr>
        <w:t>5</w:t>
      </w:r>
      <w:r w:rsidRPr="00AD6132">
        <w:rPr>
          <w:b/>
        </w:rPr>
        <w:t xml:space="preserve"> Points Each</w:t>
      </w:r>
    </w:p>
    <w:p w:rsidR="00AD6132" w:rsidRPr="00AD6132" w:rsidRDefault="00AD6132" w:rsidP="00AD6132">
      <w:pPr>
        <w:rPr>
          <w:b/>
        </w:rPr>
      </w:pPr>
      <w:r w:rsidRPr="00AD6132">
        <w:rPr>
          <w:b/>
        </w:rPr>
        <w:t>In JavaScript write an example of each pattern: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Singleton Pattern</w:t>
      </w:r>
      <w:r w:rsidR="00745C94">
        <w:br/>
      </w:r>
      <w:r w:rsidR="00745C94">
        <w:br/>
      </w:r>
      <w:bookmarkStart w:id="0" w:name="_GoBack"/>
      <w:bookmarkEnd w:id="0"/>
      <w:r w:rsidR="00745C94">
        <w:br/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Factory pattern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Prototype Pattern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Constructor Pattern</w:t>
      </w:r>
    </w:p>
    <w:p w:rsidR="00AD6132" w:rsidRDefault="00AD6132" w:rsidP="00AD6132">
      <w:pPr>
        <w:pStyle w:val="ListParagraph"/>
        <w:numPr>
          <w:ilvl w:val="0"/>
          <w:numId w:val="1"/>
        </w:numPr>
      </w:pPr>
      <w:r>
        <w:t>Decorator Pattern</w:t>
      </w:r>
    </w:p>
    <w:p w:rsidR="00AD6132" w:rsidRPr="0062421E" w:rsidRDefault="0062421E" w:rsidP="0062421E">
      <w:pPr>
        <w:rPr>
          <w:b/>
        </w:rPr>
      </w:pPr>
      <w:r w:rsidRPr="0062421E">
        <w:rPr>
          <w:b/>
        </w:rPr>
        <w:t xml:space="preserve">Questions: </w:t>
      </w:r>
      <w:r>
        <w:rPr>
          <w:b/>
        </w:rPr>
        <w:t>19</w:t>
      </w:r>
      <w:r w:rsidRPr="0062421E">
        <w:rPr>
          <w:b/>
        </w:rPr>
        <w:t>-</w:t>
      </w:r>
      <w:r>
        <w:rPr>
          <w:b/>
        </w:rPr>
        <w:t>20</w:t>
      </w:r>
      <w:r w:rsidRPr="0062421E">
        <w:rPr>
          <w:b/>
        </w:rPr>
        <w:t xml:space="preserve"> – 5 Points Each</w:t>
      </w:r>
    </w:p>
    <w:p w:rsidR="00AD6132" w:rsidRDefault="00AD6132" w:rsidP="0062421E">
      <w:pPr>
        <w:pStyle w:val="ListParagraph"/>
        <w:numPr>
          <w:ilvl w:val="0"/>
          <w:numId w:val="1"/>
        </w:numPr>
      </w:pPr>
      <w:r>
        <w:t xml:space="preserve"> </w:t>
      </w:r>
      <w:r w:rsidR="0062421E">
        <w:t xml:space="preserve">What is the difference between a </w:t>
      </w:r>
      <w:proofErr w:type="gramStart"/>
      <w:r w:rsidR="0062421E">
        <w:t>language</w:t>
      </w:r>
      <w:proofErr w:type="gramEnd"/>
      <w:r w:rsidR="0062421E">
        <w:t xml:space="preserve"> that uses classical inheritance vs. a language that uses prototypical inheritance? Can you name an example of a language for each respectively?</w:t>
      </w:r>
      <w:r w:rsidR="00745C94">
        <w:br/>
        <w:t xml:space="preserve">A language that uses classical inheritance, like Java, has all of its objects laid </w:t>
      </w:r>
      <w:r w:rsidR="00745C94">
        <w:br/>
        <w:t xml:space="preserve">out as a solid class structure which can then be inherited from by child classes </w:t>
      </w:r>
      <w:r w:rsidR="00745C94">
        <w:br/>
        <w:t xml:space="preserve">directly. A language of prototypical inheritance, like JavaScript, has to explicitly </w:t>
      </w:r>
      <w:r w:rsidR="00745C94">
        <w:br/>
        <w:t>declare functions as prototypes which act as child methods.</w:t>
      </w:r>
      <w:r w:rsidR="00745C94">
        <w:br/>
      </w:r>
    </w:p>
    <w:p w:rsidR="0062421E" w:rsidRDefault="0062421E" w:rsidP="0062421E">
      <w:pPr>
        <w:pStyle w:val="ListParagraph"/>
        <w:numPr>
          <w:ilvl w:val="0"/>
          <w:numId w:val="1"/>
        </w:numPr>
      </w:pPr>
      <w:r>
        <w:t>Name two design patterns that work together well and provide an example of how you would use them in words or code.</w:t>
      </w:r>
      <w:r w:rsidR="00745C94">
        <w:br/>
        <w:t xml:space="preserve">A decorator pattern and factory pattern could work well together. The factory </w:t>
      </w:r>
      <w:r w:rsidR="00745C94">
        <w:br/>
        <w:t xml:space="preserve">pattern would be responsible for pumping out objects with similar functionality, </w:t>
      </w:r>
      <w:r w:rsidR="00745C94">
        <w:br/>
        <w:t xml:space="preserve">and the decorator pattern could then add functionality to either the individually </w:t>
      </w:r>
      <w:r w:rsidR="00745C94">
        <w:br/>
        <w:t xml:space="preserve">created objects themselves, or it could even add functionality onto the factory </w:t>
      </w:r>
      <w:r w:rsidR="00745C94">
        <w:br/>
        <w:t>itself.</w:t>
      </w:r>
    </w:p>
    <w:p w:rsidR="00AD6132" w:rsidRDefault="00AD6132" w:rsidP="00AD6132">
      <w:r>
        <w:t xml:space="preserve"> </w:t>
      </w:r>
    </w:p>
    <w:p w:rsidR="00AD6132" w:rsidRPr="00AD6132" w:rsidRDefault="00AD6132" w:rsidP="00AD6132">
      <w:pPr>
        <w:pStyle w:val="ListParagraph"/>
      </w:pPr>
    </w:p>
    <w:p w:rsidR="00AD6132" w:rsidRPr="00AD6132" w:rsidRDefault="00AD6132" w:rsidP="00AD6132">
      <w:pPr>
        <w:rPr>
          <w:b/>
        </w:rPr>
      </w:pPr>
    </w:p>
    <w:p w:rsidR="00AD6132" w:rsidRDefault="00AD6132" w:rsidP="00AD6132"/>
    <w:p w:rsidR="00722A52" w:rsidRDefault="00722A52" w:rsidP="00722A52">
      <w:pPr>
        <w:pStyle w:val="ListParagraph"/>
      </w:pPr>
      <w:r>
        <w:t xml:space="preserve"> </w:t>
      </w:r>
    </w:p>
    <w:p w:rsidR="00722A52" w:rsidRDefault="00722A52" w:rsidP="00722A52"/>
    <w:p w:rsidR="00722A52" w:rsidRPr="00722A52" w:rsidRDefault="00722A52" w:rsidP="00722A52"/>
    <w:sectPr w:rsidR="00722A52" w:rsidRPr="007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7E87"/>
    <w:multiLevelType w:val="hybridMultilevel"/>
    <w:tmpl w:val="5006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13A6A"/>
    <w:multiLevelType w:val="hybridMultilevel"/>
    <w:tmpl w:val="3862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D18FD"/>
    <w:multiLevelType w:val="hybridMultilevel"/>
    <w:tmpl w:val="8796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94465"/>
    <w:multiLevelType w:val="hybridMultilevel"/>
    <w:tmpl w:val="4B7C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4386B"/>
    <w:multiLevelType w:val="hybridMultilevel"/>
    <w:tmpl w:val="6804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D048E"/>
    <w:multiLevelType w:val="hybridMultilevel"/>
    <w:tmpl w:val="7F821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52"/>
    <w:rsid w:val="000B606B"/>
    <w:rsid w:val="001E615C"/>
    <w:rsid w:val="0062421E"/>
    <w:rsid w:val="00722A52"/>
    <w:rsid w:val="00745C94"/>
    <w:rsid w:val="007D1AFF"/>
    <w:rsid w:val="00867549"/>
    <w:rsid w:val="009E6446"/>
    <w:rsid w:val="00A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9A2CAB3C</Template>
  <TotalTime>1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kwilliams</dc:creator>
  <cp:lastModifiedBy>Nathaniel A Martin</cp:lastModifiedBy>
  <cp:revision>2</cp:revision>
  <dcterms:created xsi:type="dcterms:W3CDTF">2013-02-28T19:22:00Z</dcterms:created>
  <dcterms:modified xsi:type="dcterms:W3CDTF">2013-02-28T19:22:00Z</dcterms:modified>
</cp:coreProperties>
</file>